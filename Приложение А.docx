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46F55" w14:textId="77777777" w:rsidR="00E00F98" w:rsidRPr="007B4EF0" w:rsidRDefault="00E00F98" w:rsidP="00E00F98">
      <w:pPr>
        <w:jc w:val="center"/>
        <w:rPr>
          <w:b/>
          <w:bCs/>
          <w:sz w:val="16"/>
          <w:szCs w:val="16"/>
        </w:rPr>
      </w:pPr>
    </w:p>
    <w:p w14:paraId="51199FEE" w14:textId="77777777" w:rsidR="00E00F98" w:rsidRPr="007B4EF0" w:rsidRDefault="00E00F98" w:rsidP="00E00F98">
      <w:pPr>
        <w:jc w:val="center"/>
        <w:rPr>
          <w:b/>
          <w:bCs/>
          <w:sz w:val="16"/>
          <w:szCs w:val="16"/>
        </w:rPr>
      </w:pPr>
    </w:p>
    <w:p w14:paraId="670ACF91" w14:textId="77777777" w:rsidR="00E00F98" w:rsidRPr="007B4EF0" w:rsidRDefault="00E00F98" w:rsidP="00E00F98">
      <w:pPr>
        <w:jc w:val="center"/>
        <w:rPr>
          <w:b/>
          <w:bCs/>
          <w:sz w:val="16"/>
          <w:szCs w:val="16"/>
        </w:rPr>
      </w:pPr>
    </w:p>
    <w:p w14:paraId="6E452A1C" w14:textId="77777777" w:rsidR="00E00F98" w:rsidRPr="007B4EF0" w:rsidRDefault="00E00F98" w:rsidP="00E00F98">
      <w:pPr>
        <w:jc w:val="center"/>
        <w:rPr>
          <w:b/>
          <w:bCs/>
          <w:sz w:val="16"/>
          <w:szCs w:val="16"/>
        </w:rPr>
      </w:pPr>
    </w:p>
    <w:p w14:paraId="77E57AE4" w14:textId="77777777" w:rsidR="00E00F98" w:rsidRPr="007B4EF0" w:rsidRDefault="00E00F98" w:rsidP="00E00F98">
      <w:pPr>
        <w:jc w:val="center"/>
        <w:rPr>
          <w:b/>
          <w:bCs/>
          <w:sz w:val="16"/>
          <w:szCs w:val="16"/>
        </w:rPr>
      </w:pPr>
    </w:p>
    <w:p w14:paraId="10D9E1C2" w14:textId="77777777" w:rsidR="00E00F98" w:rsidRPr="007B4EF0" w:rsidRDefault="00E00F98" w:rsidP="00E00F98">
      <w:pPr>
        <w:jc w:val="center"/>
        <w:rPr>
          <w:b/>
          <w:bCs/>
          <w:sz w:val="16"/>
          <w:szCs w:val="16"/>
        </w:rPr>
      </w:pPr>
    </w:p>
    <w:p w14:paraId="2371294E" w14:textId="77777777" w:rsidR="00E00F98" w:rsidRPr="007B4EF0" w:rsidRDefault="00E00F98" w:rsidP="00E00F98">
      <w:pPr>
        <w:jc w:val="center"/>
        <w:rPr>
          <w:b/>
          <w:bCs/>
          <w:sz w:val="16"/>
          <w:szCs w:val="16"/>
        </w:rPr>
      </w:pPr>
    </w:p>
    <w:p w14:paraId="4A046E86" w14:textId="77777777" w:rsidR="00077C2C" w:rsidRPr="007B4EF0" w:rsidRDefault="00077C2C" w:rsidP="00E00F98">
      <w:pPr>
        <w:jc w:val="center"/>
        <w:rPr>
          <w:b/>
          <w:bCs/>
          <w:sz w:val="16"/>
          <w:szCs w:val="16"/>
        </w:rPr>
      </w:pPr>
    </w:p>
    <w:p w14:paraId="08FA782D" w14:textId="77777777" w:rsidR="00E00F98" w:rsidRPr="007B4EF0" w:rsidRDefault="00E00F98" w:rsidP="00E00F98">
      <w:pPr>
        <w:jc w:val="center"/>
        <w:rPr>
          <w:b/>
          <w:bCs/>
          <w:sz w:val="16"/>
          <w:szCs w:val="16"/>
        </w:rPr>
      </w:pPr>
    </w:p>
    <w:p w14:paraId="540ECC24" w14:textId="77777777" w:rsidR="00E00F98" w:rsidRPr="007B4EF0" w:rsidRDefault="00E00F98" w:rsidP="00E00F98">
      <w:pPr>
        <w:jc w:val="center"/>
        <w:rPr>
          <w:b/>
          <w:bCs/>
          <w:sz w:val="16"/>
          <w:szCs w:val="16"/>
        </w:rPr>
      </w:pPr>
    </w:p>
    <w:p w14:paraId="64975833" w14:textId="0BE10F26" w:rsidR="00372C77" w:rsidRPr="00734F94" w:rsidRDefault="00E00F98" w:rsidP="00E00F98">
      <w:pPr>
        <w:jc w:val="center"/>
        <w:rPr>
          <w:b/>
          <w:bCs/>
          <w:lang w:val="en-US"/>
        </w:rPr>
      </w:pPr>
      <w:r w:rsidRPr="00734F94">
        <w:rPr>
          <w:b/>
          <w:bCs/>
        </w:rPr>
        <w:t>Приложение</w:t>
      </w:r>
      <w:r w:rsidRPr="00734F94">
        <w:rPr>
          <w:b/>
          <w:bCs/>
          <w:lang w:val="en-US"/>
        </w:rPr>
        <w:t xml:space="preserve"> </w:t>
      </w:r>
      <w:r w:rsidRPr="00734F94">
        <w:rPr>
          <w:b/>
          <w:bCs/>
        </w:rPr>
        <w:t>А</w:t>
      </w:r>
    </w:p>
    <w:p w14:paraId="4852831E" w14:textId="16BEED19" w:rsidR="00E00F98" w:rsidRPr="00734F94" w:rsidRDefault="00E00F98" w:rsidP="00E00F98">
      <w:pPr>
        <w:jc w:val="center"/>
        <w:rPr>
          <w:lang w:val="en-US"/>
        </w:rPr>
      </w:pPr>
      <w:r w:rsidRPr="00734F94">
        <w:t>Листинг</w:t>
      </w:r>
      <w:r w:rsidRPr="00734F94">
        <w:rPr>
          <w:lang w:val="en-US"/>
        </w:rPr>
        <w:t xml:space="preserve"> </w:t>
      </w:r>
      <w:r w:rsidRPr="00734F94">
        <w:t>программы</w:t>
      </w:r>
    </w:p>
    <w:p w14:paraId="359A93BA" w14:textId="77777777" w:rsidR="00E00F98" w:rsidRPr="007B4EF0" w:rsidRDefault="00E00F98">
      <w:pPr>
        <w:rPr>
          <w:sz w:val="16"/>
          <w:szCs w:val="16"/>
          <w:lang w:val="en-US"/>
        </w:rPr>
      </w:pPr>
      <w:r w:rsidRPr="007B4EF0">
        <w:rPr>
          <w:sz w:val="16"/>
          <w:szCs w:val="16"/>
          <w:lang w:val="en-US"/>
        </w:rPr>
        <w:br w:type="page"/>
      </w:r>
    </w:p>
    <w:p w14:paraId="7B8B5720" w14:textId="77777777" w:rsidR="00E00F98" w:rsidRPr="007B4EF0" w:rsidRDefault="00E00F98" w:rsidP="00E00F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sectPr w:rsidR="00E00F98" w:rsidRPr="007B4EF0" w:rsidSect="0022791E">
          <w:footerReference w:type="even" r:id="rId8"/>
          <w:headerReference w:type="first" r:id="rId9"/>
          <w:footerReference w:type="first" r:id="rId10"/>
          <w:type w:val="continuous"/>
          <w:pgSz w:w="11906" w:h="16838" w:code="9"/>
          <w:pgMar w:top="993" w:right="566" w:bottom="1843" w:left="1418" w:header="720" w:footer="720" w:gutter="0"/>
          <w:pgNumType w:start="1"/>
          <w:cols w:space="720"/>
        </w:sectPr>
      </w:pPr>
    </w:p>
    <w:p w14:paraId="32F8A00B" w14:textId="77777777" w:rsidR="00E00F98" w:rsidRPr="007B4EF0" w:rsidRDefault="00E00F98" w:rsidP="00E00F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lastRenderedPageBreak/>
        <w:t>private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timer1_Tick(System::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Object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sender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EventArgs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07208444" w14:textId="386D9BEE" w:rsidR="00E00F98" w:rsidRPr="007B4EF0" w:rsidRDefault="00E00F98" w:rsidP="00E00F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Проверяем, достигли ли значение progressBar1 максимума</w:t>
      </w:r>
    </w:p>
    <w:p w14:paraId="057ED603" w14:textId="77777777" w:rsidR="00E00F98" w:rsidRPr="007B4EF0" w:rsidRDefault="00E00F98" w:rsidP="00E00F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(progressBar1-&gt;Value &lt; progressBar1-&gt;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Maximum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6DE4D221" w14:textId="7F683374" w:rsidR="00E00F98" w:rsidRPr="007B4EF0" w:rsidRDefault="00E00F98" w:rsidP="00E00F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progressBar1-&gt;Value += progressBar1-&gt;Step;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Увеличиваем значение progressBar1 на заданный шаг</w:t>
      </w:r>
    </w:p>
    <w:p w14:paraId="7E5E4029" w14:textId="77777777" w:rsidR="00E00F98" w:rsidRPr="007B4EF0" w:rsidRDefault="00E00F98" w:rsidP="00E00F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00D04E9F" w14:textId="77777777" w:rsidR="00E00F98" w:rsidRPr="007B4EF0" w:rsidRDefault="00E00F98" w:rsidP="00E00F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{</w:t>
      </w:r>
    </w:p>
    <w:p w14:paraId="5264E8A0" w14:textId="77DC6CAE" w:rsidR="00E00F98" w:rsidRPr="007B4EF0" w:rsidRDefault="00E00F98" w:rsidP="00E00F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timer1-&gt;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Enabled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false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; 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Отключаем таймер, чтобы он больше не выполнял обновления</w:t>
      </w:r>
    </w:p>
    <w:p w14:paraId="043D2B2E" w14:textId="2FED92D7" w:rsidR="00E00F98" w:rsidRPr="007B4EF0" w:rsidRDefault="00E00F98" w:rsidP="00E00F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Проверяем, существует ли уже открытая форма MyForm1</w:t>
      </w:r>
    </w:p>
    <w:p w14:paraId="39AE359D" w14:textId="77777777" w:rsidR="00E00F98" w:rsidRPr="007B4EF0" w:rsidRDefault="00E00F98" w:rsidP="00E00F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Application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OpenForms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[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"MyForm1"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] ==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nullptr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6B4BA0D3" w14:textId="0D588ACE" w:rsidR="00E00F98" w:rsidRPr="007B4EF0" w:rsidRDefault="00E00F98" w:rsidP="00E00F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MyForm1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newForm2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MyForm1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();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Создаем указатель на новую форму MyForm1</w:t>
      </w:r>
    </w:p>
    <w:p w14:paraId="4F65A1DB" w14:textId="7AF919A7" w:rsidR="00E00F98" w:rsidRPr="007B4EF0" w:rsidRDefault="00E00F98" w:rsidP="00E00F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newForm2-&gt;Show();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Показываем новую форму</w:t>
      </w:r>
    </w:p>
    <w:p w14:paraId="08FF3B49" w14:textId="1898C942" w:rsidR="00E00F98" w:rsidRPr="007B4EF0" w:rsidRDefault="00E00F98" w:rsidP="00E00F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this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Hide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();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 xml:space="preserve">// Скрываем текущую форму </w:t>
      </w:r>
      <w:proofErr w:type="spellStart"/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MyForm</w:t>
      </w:r>
      <w:proofErr w:type="spellEnd"/>
    </w:p>
    <w:p w14:paraId="42920223" w14:textId="77777777" w:rsidR="00E00F98" w:rsidRPr="007B4EF0" w:rsidRDefault="00E00F98" w:rsidP="00E00F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7668CF67" w14:textId="77777777" w:rsidR="00E00F98" w:rsidRPr="007B4EF0" w:rsidRDefault="00E00F98" w:rsidP="00E00F98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0CE3B5B7" w14:textId="2DE9A8B1" w:rsidR="00E00F98" w:rsidRPr="007B4EF0" w:rsidRDefault="00E00F98" w:rsidP="00E00F98">
      <w:pPr>
        <w:rPr>
          <w:rFonts w:ascii="Cascadia Mono" w:hAnsi="Cascadia Mono" w:cs="Cascadia Mono"/>
          <w:color w:val="000000"/>
          <w:sz w:val="16"/>
          <w:szCs w:val="16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24382EF8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private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button1_Click(System::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Object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sender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EventArgs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1A6EB2AB" w14:textId="07868A71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MyForm2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newForm3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MyForm2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();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//Создаем указатель на 3 форму</w:t>
      </w:r>
    </w:p>
    <w:p w14:paraId="23C9040B" w14:textId="4F79B69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newForm3-&gt;MainForm1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this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;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//Передаем 3  форме указатель на 2 форму</w:t>
      </w:r>
    </w:p>
    <w:p w14:paraId="71ACDD21" w14:textId="0B5E98C6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newForm3-&gt;Show();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Открываем новую форму</w:t>
      </w:r>
    </w:p>
    <w:p w14:paraId="0FAC319A" w14:textId="47179635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this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Hide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();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Опционально: скрываем текущую форму</w:t>
      </w:r>
    </w:p>
    <w:p w14:paraId="5BF7A91A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471F213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private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button3_Click(System::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Object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sender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EventArgs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1049FB7F" w14:textId="232D9F23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Application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Exit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0141F9AD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5B1420B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private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button4_Click(System::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Object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sender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EventArgs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2E37CF2B" w14:textId="283EB98A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SoundManager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ToggleSound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2E137CE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3CAAE941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try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{</w:t>
      </w:r>
    </w:p>
    <w:p w14:paraId="03C345D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iconPath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Path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Combine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</w:p>
    <w:p w14:paraId="755A4FA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Application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StartupPath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</w:t>
      </w:r>
    </w:p>
    <w:p w14:paraId="24AE5C49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SoundManager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IsSoundEnabled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?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images</w:t>
      </w:r>
      <w:proofErr w:type="spellEnd"/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\\music1.png"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: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images</w:t>
      </w:r>
      <w:proofErr w:type="spellEnd"/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\\music2.png"</w:t>
      </w:r>
    </w:p>
    <w:p w14:paraId="5017335C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);</w:t>
      </w:r>
    </w:p>
    <w:p w14:paraId="251A3E4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7AD39B7A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File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::Exists(iconPath)) {</w:t>
      </w:r>
    </w:p>
    <w:p w14:paraId="2300A34A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button4-&gt;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BackgroundImage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Image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FromFile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iconPath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6A850D0C" w14:textId="7FA23950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button4-&gt;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BackgroundImageLayout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ImageLayout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Stretch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;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Опционально: как растягивать изображение</w:t>
      </w:r>
    </w:p>
    <w:p w14:paraId="0D5263EC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2CD0110E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{</w:t>
      </w:r>
    </w:p>
    <w:p w14:paraId="452B0207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MessageBox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::Show(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"Файл иконки звука не найден: 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+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iconPath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</w:t>
      </w:r>
    </w:p>
    <w:p w14:paraId="1DF9AC5F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"Ошибка"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MessageBoxButtons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OK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MessageBoxIcon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Warning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0E568C9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295C0254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49D20DF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catch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Exception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1A6E47BF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MessageBox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::Show(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"Ошибка при обновлении иконки звука: 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+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-&gt;Message,</w:t>
      </w:r>
    </w:p>
    <w:p w14:paraId="13C338C4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"Ошибка"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MessageBoxButtons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OK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MessageBoxIcon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Error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43656A87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24B4A72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417CF1B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private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выходToolStripMenuItem1_Click(System::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Object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sender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EventArgs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7151A097" w14:textId="0D7DBE1B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Application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Exit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638ABA0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5C0EFA5A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private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справкаToolStripMenuItem_Click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(System::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Object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sender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EventArgs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45A732CD" w14:textId="2BF2D805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Help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ShowHelp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this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"5 Руководство пользователя.chm"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HelpNavigator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Topic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1CEFE8A2" w14:textId="3A54AFB9" w:rsidR="00077C2C" w:rsidRPr="007B4EF0" w:rsidRDefault="00077C2C" w:rsidP="00077C2C">
      <w:pPr>
        <w:rPr>
          <w:rFonts w:ascii="Cascadia Mono" w:hAnsi="Cascadia Mono" w:cs="Cascadia Mono"/>
          <w:color w:val="000000"/>
          <w:sz w:val="16"/>
          <w:szCs w:val="16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0BE1224F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private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button1_Click(System::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Object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sender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EventArgs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56EDD87C" w14:textId="287593AB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MyForm3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newForm4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MyForm3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(); </w:t>
      </w:r>
    </w:p>
    <w:p w14:paraId="7D96F831" w14:textId="6EF78350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newForm4-&gt;MainForm2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this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DABF8ED" w14:textId="36068A63" w:rsidR="00077C2C" w:rsidRPr="007B4EF0" w:rsidRDefault="00077C2C" w:rsidP="00A70FB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newForm4-&gt;Show();</w:t>
      </w:r>
    </w:p>
    <w:p w14:paraId="197954BF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5EB4E32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private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button2_Click(System::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Object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sender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EventArgs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5C7B18BF" w14:textId="2C68B748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MyForm4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newForm5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MyForm4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</w:t>
      </w:r>
    </w:p>
    <w:p w14:paraId="79713F75" w14:textId="26DBA186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newForm5-&gt;MainForm3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this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89C772D" w14:textId="7FFFEBC5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newForm5-&gt;Show();</w:t>
      </w:r>
    </w:p>
    <w:p w14:paraId="614A0842" w14:textId="4D850FC2" w:rsidR="00077C2C" w:rsidRPr="007B4EF0" w:rsidRDefault="00077C2C" w:rsidP="00A70FB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this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Hide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702BAD4E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private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button3_Click(System::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Object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sender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EventArgs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56A487AA" w14:textId="52453FDD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MyForm5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newForm6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MyForm5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00F56831" w14:textId="08E8D01C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newForm6-&gt;MainForm4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this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1AAD4B3" w14:textId="5F077A43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newForm6-&gt;Show();</w:t>
      </w:r>
    </w:p>
    <w:p w14:paraId="5722C201" w14:textId="5D87C89C" w:rsidR="00077C2C" w:rsidRPr="007B4EF0" w:rsidRDefault="00077C2C" w:rsidP="00A70FB7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this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Hide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6B799420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private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button4_Click(System::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Object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sender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EventArgs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323481D1" w14:textId="3D89AB21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MyForm6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newForm7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MyForm6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236501E0" w14:textId="500D23EC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newForm7-&gt;MainForm5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this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505A4C5" w14:textId="6C703DF1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newForm7-&gt;Show();</w:t>
      </w:r>
    </w:p>
    <w:p w14:paraId="748F14D2" w14:textId="2835DFC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this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Hide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301EB4DA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250CCCB7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771640D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private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выйтиИзИгрыToolStripMenuItem_Click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(System::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Object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sender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EventArgs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2BC1CF45" w14:textId="35D6A924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Application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Exit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4539643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45C60C70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private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вернутсяНазадToolStripMenuItem_Click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(System::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Object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sender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EventArgs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59D7ED97" w14:textId="07238760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MainForm1-&gt;Show();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Показываем главную форму</w:t>
      </w:r>
    </w:p>
    <w:p w14:paraId="4BC2AFF1" w14:textId="790D1150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this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Опционально: скрываем текущую форму</w:t>
      </w:r>
    </w:p>
    <w:p w14:paraId="46585186" w14:textId="06E49495" w:rsidR="00077C2C" w:rsidRPr="007B4EF0" w:rsidRDefault="00077C2C" w:rsidP="00077C2C">
      <w:pPr>
        <w:rPr>
          <w:rFonts w:ascii="Cascadia Mono" w:hAnsi="Cascadia Mono" w:cs="Cascadia Mono"/>
          <w:color w:val="000000"/>
          <w:sz w:val="16"/>
          <w:szCs w:val="16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2BDB4CF8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grid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</w:t>
      </w:r>
    </w:p>
    <w:p w14:paraId="17249F7C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{</w:t>
      </w:r>
    </w:p>
    <w:p w14:paraId="73072645" w14:textId="63591D68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dataGridView1-&gt;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Rows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-&gt;Clear();</w:t>
      </w:r>
    </w:p>
    <w:p w14:paraId="590A3220" w14:textId="1FCBC9F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dataGridView1-&gt;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Columns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-&gt;Clear();</w:t>
      </w:r>
    </w:p>
    <w:p w14:paraId="7731DD8C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i = 0; i &lt;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size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 i++)</w:t>
      </w:r>
    </w:p>
    <w:p w14:paraId="4F0D4197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4A9A0FE7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dataGridView1-&gt;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Columns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Add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DataGridViewTextBoxColumn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());</w:t>
      </w:r>
    </w:p>
    <w:p w14:paraId="1360E6CA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dataGridView1-&gt;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Columns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[i]-&gt;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Width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30;</w:t>
      </w:r>
    </w:p>
    <w:p w14:paraId="07828D02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dataGridView1-&gt;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Columns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[i]-&gt;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SortMode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DataGridViewColumnSortMode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NotSortable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36682CFD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5592C6A4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7ADB6E8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i = 0; i &lt;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size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 i++)</w:t>
      </w:r>
    </w:p>
    <w:p w14:paraId="4F2BE890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6285CD14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dataGridView1-&gt;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Rows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Add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42196044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dataGridView1-&gt;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Rows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[i]-&gt;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Height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30;</w:t>
      </w:r>
    </w:p>
    <w:p w14:paraId="628EEF09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20752069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4869247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04A8347C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static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sravDlin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a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b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43F23151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{</w:t>
      </w:r>
    </w:p>
    <w:p w14:paraId="3D5ADA13" w14:textId="50F9E8F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b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Length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-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a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Length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;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Сортировка по убыванию длины</w:t>
      </w:r>
    </w:p>
    <w:p w14:paraId="616CE91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2A36D732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14EA69B7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InitializeGame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</w:t>
      </w:r>
    </w:p>
    <w:p w14:paraId="7FE64F11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{</w:t>
      </w:r>
    </w:p>
    <w:p w14:paraId="41744B38" w14:textId="05280788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board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array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&lt;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array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&lt;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wchar_t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&gt;^&gt;(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size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2576698E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i = 0; i &lt;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size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 i++)</w:t>
      </w:r>
    </w:p>
    <w:p w14:paraId="4ABC27A1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2F492A6C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board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[i]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array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&lt;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wchar_t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&gt;(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size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24ED506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j = 0; j &lt;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size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 j++)</w:t>
      </w:r>
    </w:p>
    <w:p w14:paraId="3F320064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7C45E407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board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[i][j] =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L' '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049C95F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3E75D7D3" w14:textId="3D732358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49E581F5" w14:textId="2AD07DEE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List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&lt;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Tuple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&lt;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^,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&gt;^&gt;();</w:t>
      </w:r>
    </w:p>
    <w:p w14:paraId="04B778B6" w14:textId="1B7BD76C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List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&lt;System::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Drawing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Point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&gt;();</w:t>
      </w:r>
    </w:p>
    <w:p w14:paraId="0D9E9664" w14:textId="79041A68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foundw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List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&lt;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^&gt;();</w:t>
      </w:r>
    </w:p>
    <w:p w14:paraId="42D48E38" w14:textId="2D75EF42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s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false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F60E08B" w14:textId="20688AF9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array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&lt;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^&gt;^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wordList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{</w:t>
      </w:r>
    </w:p>
    <w:p w14:paraId="72932B68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"массив"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"компилятор"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"цикл"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"интерпретатор"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</w:t>
      </w:r>
    </w:p>
    <w:p w14:paraId="12F518D0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"алгоритм"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"функция"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"параметр"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"строка"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</w:t>
      </w:r>
    </w:p>
    <w:p w14:paraId="5FC5A9E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"компоновщик"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"файл"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"идентификатор"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"компонент"</w:t>
      </w:r>
    </w:p>
    <w:p w14:paraId="3D148BB7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};</w:t>
      </w:r>
    </w:p>
    <w:p w14:paraId="5840C22C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2CFDA4DA" w14:textId="65A83DAF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Array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Sort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wordList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Comparison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&lt;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^&gt;(&amp;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MyForm3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sravDlin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));</w:t>
      </w:r>
    </w:p>
    <w:p w14:paraId="19A9FDB0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Размещение слов на поле</w:t>
      </w:r>
    </w:p>
    <w:p w14:paraId="29760F2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each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^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wordList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312FDFD9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14AB66C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(!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placeWord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&amp;&amp; !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placeWord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reverseString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)))</w:t>
      </w:r>
    </w:p>
    <w:p w14:paraId="0E924C5E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1D88597D" w14:textId="02534A81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Если слово не удалось разместить ни в прямом, ни в обратном порядке</w:t>
      </w:r>
    </w:p>
    <w:p w14:paraId="12DDD1C0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MessageBox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::Show(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"Не удалось разместить слово: 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+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</w:t>
      </w:r>
    </w:p>
    <w:p w14:paraId="62C4753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"Ошибка"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MessageBoxButtons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OK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MessageBoxIcon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Warning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25D176E1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6FCA5C8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414D3349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49B55BD9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Random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rand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Random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4D9175FD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i = 0; i &lt;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size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 ++i)</w:t>
      </w:r>
    </w:p>
    <w:p w14:paraId="606842CD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1AD78EC9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j = 0; j &lt;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size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 ++j)</w:t>
      </w:r>
    </w:p>
    <w:p w14:paraId="5A8D8677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026C6E1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board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[i][j] ==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L' '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14C7CFD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507DCF30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board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[i][j] = </w:t>
      </w:r>
      <w:proofErr w:type="spellStart"/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L'а</w:t>
      </w:r>
      <w:proofErr w:type="spellEnd"/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'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+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rand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-&gt;Next(32);</w:t>
      </w:r>
    </w:p>
    <w:p w14:paraId="058251FD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738FF97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7561A6DD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3E4B5051" w14:textId="1767E8E8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 xml:space="preserve">// Заполнение </w:t>
      </w:r>
      <w:proofErr w:type="spellStart"/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ListBox</w:t>
      </w:r>
      <w:proofErr w:type="spellEnd"/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 xml:space="preserve"> словами для поиска</w:t>
      </w:r>
    </w:p>
    <w:p w14:paraId="6A54F9C8" w14:textId="085ED9FC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listBox1-&gt;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Items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-&gt;Clear();</w:t>
      </w:r>
    </w:p>
    <w:p w14:paraId="58FF5D00" w14:textId="39DD59E3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each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auto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wordInfo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579F9FB1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21BE293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listBox1-&gt;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Items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Add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wordInfo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-&gt;Item1);</w:t>
      </w:r>
    </w:p>
    <w:p w14:paraId="173FC347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0433394A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3C296BBA" w14:textId="7BCE1BEC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upBoardDisplay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2B0418C2" w14:textId="2D12315C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label1-&gt;Text =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"Найдено слов: 0/"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+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736834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6156E221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5D2DF3B0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reverseString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46EA8FC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{</w:t>
      </w:r>
    </w:p>
    <w:p w14:paraId="2F9A0A1A" w14:textId="2DFC5D61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array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&lt;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wchar_t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&gt;^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chars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ToCharArray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43824E41" w14:textId="45972C9A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Array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Reverse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chars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7900E009" w14:textId="5396EC08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chars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319FC3F7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592D9699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44F74A71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bool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placeWord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5DEFA93D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{</w:t>
      </w:r>
    </w:p>
    <w:p w14:paraId="4E3C8158" w14:textId="5FE9D1CF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Random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rand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Random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2ABACD98" w14:textId="5E613A9B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wordLength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Length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B6E0CB9" w14:textId="531247DD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a = 0; a &lt; 50; ++a)</w:t>
      </w:r>
    </w:p>
    <w:p w14:paraId="27EAF12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7B31ED68" w14:textId="7F5BD74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x =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rand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-&gt;Next(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size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-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wordLength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+ 1);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Случайная строка (чтобы слово влезло по вертикали)</w:t>
      </w:r>
    </w:p>
    <w:p w14:paraId="1BC20C97" w14:textId="4DFC31A4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y =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rand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-&gt;Next(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size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);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Случайный столбец</w:t>
      </w:r>
    </w:p>
    <w:p w14:paraId="7E69B9B2" w14:textId="28CCA5AA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canplaceWord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x, y))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Проверяем, можно ли разместить вертикально</w:t>
      </w:r>
    </w:p>
    <w:p w14:paraId="3905CE6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2ECB750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doPlaceWord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x, y);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Размещаем вертикально</w:t>
      </w:r>
    </w:p>
    <w:p w14:paraId="4E551E7A" w14:textId="5F093F79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Add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Tuple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Create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x, y, x +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wordLength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- 1, y));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Координаты для вертикального слова</w:t>
      </w:r>
    </w:p>
    <w:p w14:paraId="327F0A1C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true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4EB39B34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5B55FB39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0C9391AD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false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144856C4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36356A88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3A44A844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bool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canplaceWord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x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y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76F80FC4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{</w:t>
      </w:r>
    </w:p>
    <w:p w14:paraId="2581D4F4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i = 0; i &lt;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Length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 i++)</w:t>
      </w:r>
    </w:p>
    <w:p w14:paraId="00D36D2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4A0E78AF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x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+ i &gt;=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size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)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false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838A86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board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[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x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+ i][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y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] !=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L' '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&amp;&amp;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board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[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x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+ i][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y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] !=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[i])</w:t>
      </w:r>
    </w:p>
    <w:p w14:paraId="20A1E3D2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false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DADA5AF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09BA25D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true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454A2E9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49E9A13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22DA45FF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doPlaceWord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x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y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2ABC160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{</w:t>
      </w:r>
    </w:p>
    <w:p w14:paraId="0CA54AC8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i = 0; i &lt;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Length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 i++)</w:t>
      </w:r>
    </w:p>
    <w:p w14:paraId="3C329E64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board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[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x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+ i][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y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] =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word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[i];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Записываем буквы вертикально</w:t>
      </w:r>
    </w:p>
    <w:p w14:paraId="7CF343F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1B8301D8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0BEA8E6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upBoardDisplay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</w:t>
      </w:r>
    </w:p>
    <w:p w14:paraId="4066554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{</w:t>
      </w:r>
    </w:p>
    <w:p w14:paraId="30E20CF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try</w:t>
      </w:r>
      <w:proofErr w:type="spellEnd"/>
    </w:p>
    <w:p w14:paraId="6B180B7C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147D9740" w14:textId="00D4F3DB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 xml:space="preserve">// Проверяем, что </w:t>
      </w:r>
      <w:proofErr w:type="spellStart"/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DataGridView</w:t>
      </w:r>
      <w:proofErr w:type="spellEnd"/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 xml:space="preserve"> инициализирован</w:t>
      </w:r>
    </w:p>
    <w:p w14:paraId="312027D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(dataGridView1 ==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nullptr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|| dataGridView1-&gt;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Rows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!=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size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|| dataGridView1-&gt;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Columns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!=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size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39A49E9F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7B6612D9" w14:textId="1B87BC1D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grid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();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 xml:space="preserve">// </w:t>
      </w:r>
      <w:proofErr w:type="spellStart"/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Переинициализируем</w:t>
      </w:r>
      <w:proofErr w:type="spellEnd"/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 xml:space="preserve"> сетку при несоответствии размеров</w:t>
      </w:r>
    </w:p>
    <w:p w14:paraId="15EE0DEA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68987FE1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3D6ECB9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i = 0; i &lt;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size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 ++i)</w:t>
      </w:r>
    </w:p>
    <w:p w14:paraId="5E84DBBC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29EE958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j = 0; j &lt;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size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 ++j)</w:t>
      </w:r>
    </w:p>
    <w:p w14:paraId="40EA90BE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01BF8DD0" w14:textId="41487648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Проверяем индексы</w:t>
      </w:r>
    </w:p>
    <w:p w14:paraId="2CB00E4D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(i &gt;= dataGridView1-&gt;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Rows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|| j &gt;= dataGridView1-&gt;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Columns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79215A1E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0F8B1FF2" w14:textId="40F7FA0F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continue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;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Пропускаем несуществующие ячейки</w:t>
      </w:r>
    </w:p>
    <w:p w14:paraId="675541E1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7BF89674" w14:textId="0440DD95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Получаем ячейку с проверкой</w:t>
      </w:r>
    </w:p>
    <w:p w14:paraId="0AB0D3D5" w14:textId="47813F39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DataGridViewCell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cell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dataGridView1-&gt;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Rows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[i]-&gt;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Cells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[j];</w:t>
      </w:r>
    </w:p>
    <w:p w14:paraId="3CBB573D" w14:textId="446339FC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cell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-&gt;Value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board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[i][j].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ToString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());</w:t>
      </w:r>
    </w:p>
    <w:p w14:paraId="1CA60B76" w14:textId="2DB44EF1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 xml:space="preserve">// Всегда используем </w:t>
      </w:r>
      <w:proofErr w:type="spellStart"/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LightSalmon</w:t>
      </w:r>
      <w:proofErr w:type="spellEnd"/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 xml:space="preserve"> для текста</w:t>
      </w:r>
    </w:p>
    <w:p w14:paraId="29125FFF" w14:textId="79453795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cell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-&gt;Style-&gt;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ForeColor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System::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Drawing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Color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LightSalmon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3ED580F0" w14:textId="6F724CA2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Сброс остальных стилей</w:t>
      </w:r>
    </w:p>
    <w:p w14:paraId="1FC03EAC" w14:textId="0EF2C649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cell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-&gt;Style-&gt;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BackColor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dataGridView1-&gt;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DefaultCellStyle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BackColor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D310AE7" w14:textId="12AD937F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cell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-&gt;Style-&gt;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System::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Drawing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Font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PhantomMuff</w:t>
      </w:r>
      <w:proofErr w:type="spellEnd"/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1.5 Plus"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12,</w:t>
      </w:r>
    </w:p>
    <w:p w14:paraId="4D7BFF28" w14:textId="280032B9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System::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Drawing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FontStyle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Regular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61622902" w14:textId="2AA6B6E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Проверка, найдено ли слово</w:t>
      </w:r>
    </w:p>
    <w:p w14:paraId="0DCC1469" w14:textId="58C391A2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bool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found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false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937BC16" w14:textId="61B6EC42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each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auto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wordInfo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1A377DD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5DE2B55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foundw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Contains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wordInfo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-&gt;Item1))</w:t>
      </w:r>
    </w:p>
    <w:p w14:paraId="5D545C9E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0871FD35" w14:textId="41929C35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x1 =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wordInfo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-&gt;Item2, y1 =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wordInfo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-&gt;Item3;</w:t>
      </w:r>
    </w:p>
    <w:p w14:paraId="180B8BA2" w14:textId="307F7D3D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x2 =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wordInfo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-&gt;Item4, y2 =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wordInfo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-&gt;Item5;</w:t>
      </w:r>
    </w:p>
    <w:p w14:paraId="145B4EC3" w14:textId="25F45ACA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((x1 == x2 &amp;&amp; i == x1 &amp;&amp; j &gt;= y1 &amp;&amp; j &lt;= y2) ||</w:t>
      </w:r>
    </w:p>
    <w:p w14:paraId="0DE95294" w14:textId="34EEFFB2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(y1 == y2 &amp;&amp; j == y1 &amp;&amp; i &gt;= x1 &amp;&amp; i &lt;= x2))</w:t>
      </w:r>
    </w:p>
    <w:p w14:paraId="4B11B309" w14:textId="4FD42D8C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{</w:t>
      </w:r>
    </w:p>
    <w:p w14:paraId="010E2DC0" w14:textId="6526B641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found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true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17FDCB2F" w14:textId="17CA85F1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break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E6898E5" w14:textId="4F813A61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0DBE9832" w14:textId="1DF4DDD6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63E16FEF" w14:textId="55EF2FA3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61455174" w14:textId="54035256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Стиль для найденных слов</w:t>
      </w:r>
    </w:p>
    <w:p w14:paraId="3B52BCD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found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7023349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11A525FA" w14:textId="7E55CF1E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cell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-&gt;Style-&gt;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BackColor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System::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Drawing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Color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LightGreen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7AEA664" w14:textId="3CF7B09A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cell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-&gt;Style-&gt;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System::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Drawing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Font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PhantomMuff</w:t>
      </w:r>
      <w:proofErr w:type="spellEnd"/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1.5 Plus"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12,</w:t>
      </w:r>
    </w:p>
    <w:p w14:paraId="5231F124" w14:textId="053EE3C8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System::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Drawing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FontStyle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Bold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60FCCF5D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5DAC0218" w14:textId="58B52F58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Стиль для выделенных ячеек</w:t>
      </w:r>
    </w:p>
    <w:p w14:paraId="2AD92E5C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Contains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(System::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Drawing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Point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(i, j)))</w:t>
      </w:r>
    </w:p>
    <w:p w14:paraId="68D43884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30890987" w14:textId="39E62BF2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cell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-&gt;Style-&gt;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BackColor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Color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FromArgb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(50, 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Color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::Yellow);</w:t>
      </w:r>
    </w:p>
    <w:p w14:paraId="143F5743" w14:textId="4E30A8BF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cell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-&gt;Style-&gt;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System::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Drawing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Font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PhantomMuff</w:t>
      </w:r>
      <w:proofErr w:type="spellEnd"/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1.5 Plus"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14,</w:t>
      </w:r>
    </w:p>
    <w:p w14:paraId="5D03694C" w14:textId="6592DDDA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System::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Drawing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FontStyle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Bold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66EB7F2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737995EA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1A792C4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35A4FD82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159E29EA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catch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Exception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^ e)</w:t>
      </w:r>
    </w:p>
    <w:p w14:paraId="6FBAA6A2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669790A2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MessageBox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::Show(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"Ошибка при обновлении отображения: 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+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e-&gt;Message);</w:t>
      </w:r>
    </w:p>
    <w:p w14:paraId="5F94736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5D1B8351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038998EA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50BBFE5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upSelection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(System::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Drawing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Point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start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System::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Drawing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Point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end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5719CF7C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{</w:t>
      </w:r>
    </w:p>
    <w:p w14:paraId="1439AD81" w14:textId="4E55DDC5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-&gt;Clear();</w:t>
      </w:r>
    </w:p>
    <w:p w14:paraId="3F985C28" w14:textId="4F29A5C8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Вертикальное выделение (если столбцы совпадают)</w:t>
      </w:r>
    </w:p>
    <w:p w14:paraId="53144C7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start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end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4CC63437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6ACE0AA7" w14:textId="0BC9D3FC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x1 =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Math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Min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start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end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7D7B9F5A" w14:textId="58D6145B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x2 =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Math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::Max(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start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end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0A9D351D" w14:textId="27D7CE89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x = x1; x &lt;= x2; x++) {</w:t>
      </w:r>
    </w:p>
    <w:p w14:paraId="4C0B3EED" w14:textId="1D1B31B1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Add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(System::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Drawing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Point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(x,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start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));</w:t>
      </w:r>
    </w:p>
    <w:p w14:paraId="6679D613" w14:textId="374E1790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6B1677C8" w14:textId="49EAB4FF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57FE2E8A" w14:textId="4C2E71A1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Горизонтальное выделение (если строки совпадают)</w:t>
      </w:r>
    </w:p>
    <w:p w14:paraId="4D4C39C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start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end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00515260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4AD1E080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y1 =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Math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Min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start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end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709E6E1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y2 =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Math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::Max(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start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end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08F307B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y = y1; y &lt;= y2; y++) {</w:t>
      </w:r>
    </w:p>
    <w:p w14:paraId="6E7B7501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Add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(System::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Drawing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Point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start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.X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y));</w:t>
      </w:r>
    </w:p>
    <w:p w14:paraId="1144A7C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11E5D71D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397A282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1E628DD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upBoardDisplay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45E79997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60FC09B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400CFBAF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checkSelection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</w:t>
      </w:r>
    </w:p>
    <w:p w14:paraId="4D203261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{</w:t>
      </w:r>
    </w:p>
    <w:p w14:paraId="673989DA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&lt; 2)</w:t>
      </w:r>
    </w:p>
    <w:p w14:paraId="256A6F80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7F444C4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-&gt;Clear();</w:t>
      </w:r>
    </w:p>
    <w:p w14:paraId="7A2F244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upBoardDisplay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7D8F5B3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return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FABE37C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0043126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28257A6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40D53608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each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(System::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Drawing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Point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p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4E86A1C1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1DF84294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+=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board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[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p.X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][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p.Y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];</w:t>
      </w:r>
    </w:p>
    <w:p w14:paraId="581EFCF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37DB3100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6EF39959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bool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wordFound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false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124EEF0F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each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auto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wordInfo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) </w:t>
      </w:r>
    </w:p>
    <w:p w14:paraId="7935D282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20D9D10C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(!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foundw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Contains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wordInfo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-&gt;Item1))</w:t>
      </w:r>
    </w:p>
    <w:p w14:paraId="5F356ABC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1F4CA30A" w14:textId="2CCA02E8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Проверка как прямого, так и обратного направления</w:t>
      </w:r>
    </w:p>
    <w:p w14:paraId="5A1769F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Equals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wordInfo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-&gt;Item1,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StringComparison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CurrentCultureIgnoreCase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||</w:t>
      </w:r>
    </w:p>
    <w:p w14:paraId="4F48C61A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Equals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reverseString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wordInfo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-&gt;Item1),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StringComparison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CurrentCultureIgnoreCase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))</w:t>
      </w:r>
    </w:p>
    <w:p w14:paraId="35E4B514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22038DBE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foundw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Add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wordInfo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-&gt;Item1);</w:t>
      </w:r>
    </w:p>
    <w:p w14:paraId="7D6184D1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wordFound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true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1313B1E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break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78B5A4A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6B7B2BD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6F4E549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2B0FEB37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1CBF660A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wordFound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75BA44ED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05F33A41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label1-&gt;Text =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"Найдено слов: 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+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foundw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+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"/"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+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5F0E705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47F93B5C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i = 0; i &lt; listBox1-&gt;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Items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 i++)</w:t>
      </w:r>
    </w:p>
    <w:p w14:paraId="3F670C44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6F4E705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listItem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listBox1-&gt;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Items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[i]-&gt;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ToString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2F39433A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listItem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Equals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StringComparison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CurrentCultureIgnoreCase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||</w:t>
      </w:r>
    </w:p>
    <w:p w14:paraId="42D4DEC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listItem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Equals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reverseString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),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StringComparison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CurrentCultureIgnoreCase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))</w:t>
      </w:r>
    </w:p>
    <w:p w14:paraId="7B72BEBF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7C0C9267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for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each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auto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wi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095984B7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4A45075E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wi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-&gt;Item1-&gt;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Equals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StringComparison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CurrentCultureIgnoreCase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||</w:t>
      </w:r>
    </w:p>
    <w:p w14:paraId="55388567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wi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-&gt;Item1-&gt;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Equals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reverseString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),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StringComparison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CurrentCultureIgnoreCase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))</w:t>
      </w:r>
    </w:p>
    <w:p w14:paraId="74629B9A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05F86553" w14:textId="5CDE5AD1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listBox1-&gt;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Items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[i] =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wi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-&gt;Item1 </w:t>
      </w:r>
      <w:r w:rsidRPr="007B4EF0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+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 +"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2553D6BA" w14:textId="594EEA4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break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1C61728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6173F139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37F9F06C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break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0A893B7A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27AFA04B" w14:textId="125DB65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17A53776" w14:textId="437E844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Вставленный блок кода для проверки завершения игры</w:t>
      </w:r>
    </w:p>
    <w:p w14:paraId="384D7805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foundw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words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Count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0F021C9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5F10100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System::Windows::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Forms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DialogResult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result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MessageBox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::Show(</w:t>
      </w:r>
    </w:p>
    <w:p w14:paraId="06445682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"Поздравляем! Вы нашли все слова!\n\</w:t>
      </w:r>
      <w:proofErr w:type="spellStart"/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nХотите</w:t>
      </w:r>
      <w:proofErr w:type="spellEnd"/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 xml:space="preserve"> сыграть еще?"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</w:t>
      </w:r>
    </w:p>
    <w:p w14:paraId="06B76AE8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"Победа!"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</w:t>
      </w:r>
    </w:p>
    <w:p w14:paraId="458D0A2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MessageBoxButtons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YesNo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</w:t>
      </w:r>
    </w:p>
    <w:p w14:paraId="7DE3763F" w14:textId="514D024A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MessageBoxIcon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Question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1A3C48CC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result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System::Windows::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Forms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DialogResult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r w:rsidRPr="007B4EF0">
        <w:rPr>
          <w:rFonts w:ascii="Cascadia Mono" w:hAnsi="Cascadia Mono" w:cs="Cascadia Mono"/>
          <w:color w:val="2F4F4F"/>
          <w:sz w:val="16"/>
          <w:szCs w:val="16"/>
          <w:highlight w:val="white"/>
          <w:lang w:val="ru-BY"/>
        </w:rPr>
        <w:t>Yes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</w:t>
      </w:r>
    </w:p>
    <w:p w14:paraId="15C181F8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3BA3C1FD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button1_Click(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nullptr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nullptr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1455D7E9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3C48C6AF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</w:p>
    <w:p w14:paraId="4EFAF48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{</w:t>
      </w:r>
    </w:p>
    <w:p w14:paraId="0C83A76D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вернутсяНазадToolStripMenuItem_Click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nullptr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nullptr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31BAC5E8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65472FC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0C1D283C" w14:textId="67A57381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}</w:t>
      </w:r>
    </w:p>
    <w:p w14:paraId="559D312E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-&gt;Clear();</w:t>
      </w:r>
    </w:p>
    <w:p w14:paraId="0A74921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upBoardDisplay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1F69CF14" w14:textId="351486A5" w:rsidR="00077C2C" w:rsidRPr="007B4EF0" w:rsidRDefault="00077C2C" w:rsidP="00077C2C">
      <w:pPr>
        <w:rPr>
          <w:rFonts w:ascii="Cascadia Mono" w:hAnsi="Cascadia Mono" w:cs="Cascadia Mono"/>
          <w:color w:val="000000"/>
          <w:sz w:val="16"/>
          <w:szCs w:val="16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14D10BDC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private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button1_Click(System::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Object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sender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EventArgs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32C0B364" w14:textId="3028D8D6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grid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25AECD36" w14:textId="2A134A2F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InitializeGame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3E0347D7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1EE7D7ED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private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dataGridView1_CellMouseDown(System::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Object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sender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System::Windows::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Forms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DataGridViewCellMouseEventArgs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3F536A40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RowIndex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&gt;= 0 &amp;&amp;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ColumnIndex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&gt;= 0)</w:t>
      </w:r>
    </w:p>
    <w:p w14:paraId="7E1FFA34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{</w:t>
      </w:r>
    </w:p>
    <w:p w14:paraId="2BCE9EBE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sstart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r w:rsidRPr="007B4EF0">
        <w:rPr>
          <w:rFonts w:ascii="Cascadia Mono" w:hAnsi="Cascadia Mono" w:cs="Cascadia Mono"/>
          <w:color w:val="008080"/>
          <w:sz w:val="16"/>
          <w:szCs w:val="16"/>
          <w:highlight w:val="white"/>
          <w:lang w:val="ru-BY"/>
        </w:rPr>
        <w:t>=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System::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Drawing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Point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RowIndex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ColumnIndex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30ACB09F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s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true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6C00962E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-&gt;Clear();</w:t>
      </w:r>
    </w:p>
    <w:p w14:paraId="6D8E5B6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Add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sstart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095609B1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upBoardDisplay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44BE7B7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5A93EFA7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785DCEED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private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dataGridView1_CellMouseMove(System::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Object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sender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System::Windows::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Forms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DataGridViewCellMouseEventArgs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41D86491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(s &amp;&amp;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RowIndex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&gt;= 0 &amp;&amp;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ColumnIndex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&gt;= 0)</w:t>
      </w:r>
    </w:p>
    <w:p w14:paraId="2596DBEE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{</w:t>
      </w:r>
    </w:p>
    <w:p w14:paraId="277FF75B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Point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currentCell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Point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RowIndex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ColumnIndex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734112E1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sstart.X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currentCell.X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||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sstart.Y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currentCell.Y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){</w:t>
      </w:r>
    </w:p>
    <w:p w14:paraId="227E441E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upSelection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sstart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,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currentCell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6107E878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076E3EEE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2B70E330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24C88128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private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dataGridView1_CellMouseUp(System::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Object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sender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System::Windows::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Forms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DataGridViewCellMouseEventArgs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3B0F9168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(s &amp;&amp;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RowIndex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&gt;= 0 &amp;&amp;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ColumnIndex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&gt;= 0)</w:t>
      </w:r>
    </w:p>
    <w:p w14:paraId="5F4A0D42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{</w:t>
      </w:r>
    </w:p>
    <w:p w14:paraId="36EB8BF2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checkSelection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05649D22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>}</w:t>
      </w:r>
    </w:p>
    <w:p w14:paraId="7FECC923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ab/>
        <w:t xml:space="preserve">s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false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39ED2EDD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5B2BA488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private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выйтиИзИгрыToolStripMenuItem_Click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(System::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Object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sender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EventArgs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3453E3DA" w14:textId="4111A8A4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Application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Exit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1158F1FF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1C488846" w14:textId="7777777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private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вернутсяНазадToolStripMenuItem_Click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(System::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Object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sender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 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EventArgs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e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25A0A798" w14:textId="5D7F84ED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MainForm2-&gt;Show();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Показываем главную форму</w:t>
      </w:r>
    </w:p>
    <w:p w14:paraId="1F4A349C" w14:textId="001B60C7" w:rsidR="00077C2C" w:rsidRPr="007B4EF0" w:rsidRDefault="00077C2C" w:rsidP="00077C2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this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Close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Опционально: скрываем текущую форму</w:t>
      </w:r>
    </w:p>
    <w:p w14:paraId="3EF2C131" w14:textId="77777777" w:rsidR="007B4EF0" w:rsidRPr="007B4EF0" w:rsidRDefault="00077C2C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  <w:proofErr w:type="spellStart"/>
      <w:r w:rsidR="007B4EF0"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static</w:t>
      </w:r>
      <w:proofErr w:type="spellEnd"/>
      <w:r w:rsidR="007B4EF0"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="007B4EF0"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void</w:t>
      </w:r>
      <w:proofErr w:type="spellEnd"/>
      <w:r w:rsidR="007B4EF0"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="007B4EF0"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Initialize</w:t>
      </w:r>
      <w:proofErr w:type="spellEnd"/>
      <w:r w:rsidR="007B4EF0"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 {</w:t>
      </w:r>
    </w:p>
    <w:p w14:paraId="01EA571C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Initialize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"</w:t>
      </w:r>
      <w:proofErr w:type="spellStart"/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music</w:t>
      </w:r>
      <w:proofErr w:type="spellEnd"/>
      <w:r w:rsidRPr="007B4EF0">
        <w:rPr>
          <w:rFonts w:ascii="Cascadia Mono" w:hAnsi="Cascadia Mono" w:cs="Cascadia Mono"/>
          <w:color w:val="A31515"/>
          <w:sz w:val="16"/>
          <w:szCs w:val="16"/>
          <w:highlight w:val="white"/>
          <w:lang w:val="ru-BY"/>
        </w:rPr>
        <w:t>\\Featherfall.wav"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);</w:t>
      </w:r>
    </w:p>
    <w:p w14:paraId="161C8CA4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604C1D49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630C62B8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Основной метод инициализации</w:t>
      </w:r>
    </w:p>
    <w:p w14:paraId="6D340794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static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Initialize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(System::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String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^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musicPath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0013B7B3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player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nullptr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0F7AF61E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player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gcnew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System::Media::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SoundPlayer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7B409731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player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SoundLocation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System::IO::</w:t>
      </w:r>
      <w:proofErr w:type="spellStart"/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Path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Combine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</w:t>
      </w:r>
    </w:p>
    <w:p w14:paraId="77F5266E" w14:textId="16431B8E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System::Windows::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Forms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r w:rsidRPr="007B4EF0">
        <w:rPr>
          <w:rFonts w:ascii="Cascadia Mono" w:hAnsi="Cascadia Mono" w:cs="Cascadia Mono"/>
          <w:color w:val="2B91AF"/>
          <w:sz w:val="16"/>
          <w:szCs w:val="16"/>
          <w:highlight w:val="white"/>
          <w:lang w:val="ru-BY"/>
        </w:rPr>
        <w:t>Application</w:t>
      </w: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::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StartupPath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,</w:t>
      </w:r>
    </w:p>
    <w:p w14:paraId="12D04CDD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    </w:t>
      </w:r>
      <w:proofErr w:type="spellStart"/>
      <w:r w:rsidRPr="007B4EF0">
        <w:rPr>
          <w:rFonts w:ascii="Cascadia Mono" w:hAnsi="Cascadia Mono" w:cs="Cascadia Mono"/>
          <w:color w:val="808080"/>
          <w:sz w:val="16"/>
          <w:szCs w:val="16"/>
          <w:highlight w:val="white"/>
          <w:lang w:val="ru-BY"/>
        </w:rPr>
        <w:t>musicPath</w:t>
      </w:r>
      <w:proofErr w:type="spellEnd"/>
    </w:p>
    <w:p w14:paraId="5C217A59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);</w:t>
      </w:r>
    </w:p>
    <w:p w14:paraId="0B5F8DCA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try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{</w:t>
      </w:r>
    </w:p>
    <w:p w14:paraId="6BCF2F9C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 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player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Load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06625A7A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}</w:t>
      </w:r>
    </w:p>
    <w:p w14:paraId="0635B5E4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catch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(...) {} </w:t>
      </w: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Проигнорировать ошибки загрузки</w:t>
      </w:r>
    </w:p>
    <w:p w14:paraId="558FAED0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}</w:t>
      </w:r>
    </w:p>
    <w:p w14:paraId="1856D67C" w14:textId="378C23B8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566F2218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8000"/>
          <w:sz w:val="16"/>
          <w:szCs w:val="16"/>
          <w:highlight w:val="white"/>
          <w:lang w:val="ru-BY"/>
        </w:rPr>
        <w:t>// Остальные методы без изменений</w:t>
      </w:r>
    </w:p>
    <w:p w14:paraId="007BE4C4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static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PlayMusic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 {</w:t>
      </w:r>
    </w:p>
    <w:p w14:paraId="2C03D1DA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IsSoundEnabled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&amp;&amp;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player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!=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nullptr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299656D7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try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{</w:t>
      </w:r>
    </w:p>
    <w:p w14:paraId="078E2F64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 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player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PlayLooping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74BCD0C6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}</w:t>
      </w:r>
    </w:p>
    <w:p w14:paraId="0AA24264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catch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(...) {}</w:t>
      </w:r>
    </w:p>
    <w:p w14:paraId="0DD9BB57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}</w:t>
      </w:r>
    </w:p>
    <w:p w14:paraId="74F4B73E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6B26C007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48A1CC25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static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StopMusic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 {</w:t>
      </w:r>
    </w:p>
    <w:p w14:paraId="02218E2C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player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!=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nullptr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) {</w:t>
      </w:r>
    </w:p>
    <w:p w14:paraId="5C57E295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try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{</w:t>
      </w:r>
    </w:p>
    <w:p w14:paraId="329C5B9A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 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player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-&gt;Stop();</w:t>
      </w:r>
    </w:p>
    <w:p w14:paraId="3372FBE3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}</w:t>
      </w:r>
    </w:p>
    <w:p w14:paraId="5D35FE3E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 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catch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(...) {}</w:t>
      </w:r>
    </w:p>
    <w:p w14:paraId="7B677500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}</w:t>
      </w:r>
    </w:p>
    <w:p w14:paraId="4B007118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p w14:paraId="6AFF755D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</w:p>
    <w:p w14:paraId="65467435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static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void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ToggleSound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 {</w:t>
      </w:r>
    </w:p>
    <w:p w14:paraId="5AE5062B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IsSoundEnabled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= !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IsSoundEnabled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;</w:t>
      </w:r>
    </w:p>
    <w:p w14:paraId="1F2A9590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if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(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IsSoundEnabled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)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PlayMusic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3FB8650B" w14:textId="77777777" w:rsidR="007B4EF0" w:rsidRPr="007B4EF0" w:rsidRDefault="007B4EF0" w:rsidP="007B4EF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   </w:t>
      </w:r>
      <w:proofErr w:type="spellStart"/>
      <w:r w:rsidRPr="007B4EF0">
        <w:rPr>
          <w:rFonts w:ascii="Cascadia Mono" w:hAnsi="Cascadia Mono" w:cs="Cascadia Mono"/>
          <w:color w:val="0000FF"/>
          <w:sz w:val="16"/>
          <w:szCs w:val="16"/>
          <w:highlight w:val="white"/>
          <w:lang w:val="ru-BY"/>
        </w:rPr>
        <w:t>else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 xml:space="preserve"> </w:t>
      </w:r>
      <w:proofErr w:type="spellStart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StopMusic</w:t>
      </w:r>
      <w:proofErr w:type="spellEnd"/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();</w:t>
      </w:r>
    </w:p>
    <w:p w14:paraId="0A5277FB" w14:textId="20092586" w:rsidR="007B4EF0" w:rsidRPr="007B4EF0" w:rsidRDefault="007B4EF0" w:rsidP="007B4EF0">
      <w:pPr>
        <w:rPr>
          <w:rFonts w:ascii="Cascadia Mono" w:hAnsi="Cascadia Mono" w:cs="Cascadia Mono"/>
          <w:color w:val="000000"/>
          <w:sz w:val="16"/>
          <w:szCs w:val="16"/>
          <w:lang w:val="ru-BY"/>
        </w:rPr>
      </w:pPr>
      <w:r w:rsidRPr="007B4EF0">
        <w:rPr>
          <w:rFonts w:ascii="Cascadia Mono" w:hAnsi="Cascadia Mono" w:cs="Cascadia Mono"/>
          <w:color w:val="000000"/>
          <w:sz w:val="16"/>
          <w:szCs w:val="16"/>
          <w:highlight w:val="white"/>
          <w:lang w:val="ru-BY"/>
        </w:rPr>
        <w:t>}</w:t>
      </w:r>
    </w:p>
    <w:sectPr w:rsidR="007B4EF0" w:rsidRPr="007B4EF0" w:rsidSect="00E00F98">
      <w:type w:val="continuous"/>
      <w:pgSz w:w="11906" w:h="16838" w:code="9"/>
      <w:pgMar w:top="993" w:right="566" w:bottom="1843" w:left="1418" w:header="720" w:footer="720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94C74" w14:textId="77777777" w:rsidR="00C17164" w:rsidRDefault="00C17164" w:rsidP="00D973E7">
      <w:pPr>
        <w:spacing w:after="0" w:line="240" w:lineRule="auto"/>
      </w:pPr>
      <w:r>
        <w:separator/>
      </w:r>
    </w:p>
  </w:endnote>
  <w:endnote w:type="continuationSeparator" w:id="0">
    <w:p w14:paraId="1D34FDD9" w14:textId="77777777" w:rsidR="00C17164" w:rsidRDefault="00C17164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9A471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9362FC9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12FB4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36FD0A7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26382773" wp14:editId="534E3FA4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5D92C2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BEC60C0" wp14:editId="36488E5A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5379F0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3F79A62F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EC60C0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26" type="#_x0000_t202" style="position:absolute;left:0;text-align:left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" filled="f" stroked="f">
              <v:textbox>
                <w:txbxContent>
                  <w:p w14:paraId="0A5379F0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3F79A62F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889DC0E" wp14:editId="7BCBB1E4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F767D6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9DC0E" id="Поле 40" o:spid="_x0000_s1027" type="#_x0000_t202" style="position:absolute;left:0;text-align:left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" filled="f" stroked="f">
              <v:textbox inset="0,0,0,0">
                <w:txbxContent>
                  <w:p w14:paraId="62F767D6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074697E" wp14:editId="1CFFF5BF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C63F97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4697E" id="Поле 39" o:spid="_x0000_s1028" type="#_x0000_t202" style="position:absolute;left:0;text-align:left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FR2gEAAJc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WVRSwX1kdUgTNPC081FC/hLioEnpZT0c6/QSNF9dOxIHKu5wLmo5kI5zVdL&#10;GaSYytswjd/eo921jDx57uCGXWtsUvTE4kSX009CT5Max+vP73Tq6X/a/gY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HElwVHaAQAAlw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5CC63F97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283543D" wp14:editId="23437650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D0D48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83543D" id="Поле 38" o:spid="_x0000_s1029" type="#_x0000_t202" style="position:absolute;left:0;text-align:left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+R2AEAAJc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" filled="f" stroked="f">
              <v:textbox inset="0,0,0,0">
                <w:txbxContent>
                  <w:p w14:paraId="6FCD0D48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E1E9FD8" wp14:editId="27E717EF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EBB6D3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E9FD8" id="Поле 37" o:spid="_x0000_s1030" type="#_x0000_t202" style="position:absolute;left:0;text-align:left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" filled="f" stroked="f">
              <v:textbox inset="0,0,0,0">
                <w:txbxContent>
                  <w:p w14:paraId="57EBB6D3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8DE60B" wp14:editId="49BF1301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DCEFC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8DE60B" id="Поле 36" o:spid="_x0000_s1031" type="#_x0000_t202" style="position:absolute;left:0;text-align:left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" filled="f" stroked="f">
              <v:textbox inset="0,0,0,0">
                <w:txbxContent>
                  <w:p w14:paraId="6BBDCEFC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248F37E" wp14:editId="03B1F25B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B8FE9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48F37E" id="Поле 35" o:spid="_x0000_s1032" type="#_x0000_t202" style="position:absolute;left:0;text-align:left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B1&#10;vefV2gEAAJc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05B8FE9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CAB4EC5" wp14:editId="32F9C0DF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26A6D3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AB4EC5" id="Поле 34" o:spid="_x0000_s1033" type="#_x0000_t202" style="position:absolute;left:0;text-align:left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" filled="f" stroked="f">
              <v:textbox inset="0,0,0,0">
                <w:txbxContent>
                  <w:p w14:paraId="1926A6D3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268F4AB" wp14:editId="7F7F0CCC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EF76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68F4AB" id="Поле 33" o:spid="_x0000_s1034" type="#_x0000_t202" style="position:absolute;left:0;text-align:left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M5q&#10;Ae/aAQAAlw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14EF76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81AF5A8" wp14:editId="4D4EF823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13C761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AF5A8" id="Поле 32" o:spid="_x0000_s1035" type="#_x0000_t202" style="position:absolute;left:0;text-align:left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uD2gEAAJc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upTvorKopYL6yGoQ5mnh6eagA/wlxciTUkr6uVdopOg/OnYkjtUS4BJUS6Cc5qul&#10;DFLM4U2Yx2/v0bYdI8+eO7hm1xqbFD2yONHl7iehp0mN4/XnPp16/E+73wA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AX&#10;cAuD2gEAAJc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4A13C761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99222D7" wp14:editId="264F80ED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793D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Шакаль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222D7" id="Поле 31" o:spid="_x0000_s1036" type="#_x0000_t202" style="position:absolute;left:0;text-align:left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" filled="f" stroked="f">
              <v:textbox inset="0,0,0,0">
                <w:txbxContent>
                  <w:p w14:paraId="400793D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311D060" wp14:editId="6D73C944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6AD74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1D060" id="Поле 30" o:spid="_x0000_s1037" type="#_x0000_t202" style="position:absolute;left:0;text-align:left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/L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SkraopsL6yHoIp33h/eagRfopxcC7Ukr/Yw+kpeg+WfYkLtYc0BxUcwBW8dNS&#10;Bimm8DpMC7h3ZHYtI0+uW7xi3xqTJD2xOPHl+Selp12NC/b7d7r19EdtfwE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Ie0f8v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6206AD74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DFD201B" wp14:editId="42C55C96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5C0B05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D201B" id="Поле 29" o:spid="_x0000_s1038" type="#_x0000_t202" style="position:absolute;left:0;text-align:left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2rM2g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" filled="f" stroked="f">
              <v:textbox inset="0,0,0,0">
                <w:txbxContent>
                  <w:p w14:paraId="6D5C0B05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287DC9D9" wp14:editId="7CB55E1F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03B07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7DC9D9" id="Поле 28" o:spid="_x0000_s1039" type="#_x0000_t202" style="position:absolute;left:0;text-align:left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s/2g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" filled="f" stroked="f">
              <v:textbox inset="0,0,0,0">
                <w:txbxContent>
                  <w:p w14:paraId="7F603B07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4E8D8BA" wp14:editId="03CF2F04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87E66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8D8BA" id="Поле 27" o:spid="_x0000_s1040" type="#_x0000_t202" style="position:absolute;left:0;text-align:left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Xq2gEAAJgDAAAOAAAAZHJzL2Uyb0RvYy54bWysU9tu2zAMfR+wfxD0vtjJuq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ap1vuKK59Hqbb69TUzJVLJc9UnhnYBAxKCVyTxO4Oj5SiGRUsRyJbzl4sH2f+tq73xJ8MGYS&#10;+ch3Zh6mahK2ZmVXUVoUU0F9YjkI87jweHPQAf6QYuRRKSV9Pyg0UvTvHVsS52oJcAmqJVBO89VS&#10;Binm8C7M83fwaNuOkWfTHdyybY1Nkp5ZnPly+5PS86jG+fp1n049f6j9TwA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SYuXq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5887E66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E4B5EF5" wp14:editId="6C86A0D0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7F8C6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62FFA27D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B5EF5" id="Поле 26" o:spid="_x0000_s1041" type="#_x0000_t202" style="position:absolute;left:0;text-align:left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STY5A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" filled="f" stroked="f">
              <v:textbox>
                <w:txbxContent>
                  <w:p w14:paraId="4CA7F8C6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62FFA27D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03D4342B" wp14:editId="7EE1F89C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50ECA8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D4342B" id="Поле 25" o:spid="_x0000_s1042" type="#_x0000_t202" style="position:absolute;left:0;text-align:left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" filled="f" stroked="f">
              <v:textbox inset="0,0,0,0">
                <w:txbxContent>
                  <w:p w14:paraId="7A50ECA8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E0B7235" wp14:editId="582926B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35FDB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0B7235" id="Поле 24" o:spid="_x0000_s1043" type="#_x0000_t202" style="position:absolute;left:0;text-align:left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" filled="f" stroked="f">
              <v:textbox inset="0,0,0,0">
                <w:txbxContent>
                  <w:p w14:paraId="00335FDB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DBEC439" wp14:editId="5A7A89B5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B4341C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BEC439" id="Поле 23" o:spid="_x0000_s1044" type="#_x0000_t202" style="position:absolute;left:0;text-align:left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" filled="f" stroked="f">
              <v:textbox inset="0,0,0,0">
                <w:txbxContent>
                  <w:p w14:paraId="32B4341C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A01DE24" wp14:editId="24B3C872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B4BC22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01D8E30" wp14:editId="28E499EF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C04A6F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4F23F23" wp14:editId="3C6D0F56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999E23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F2261E" wp14:editId="6AAD1880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A1C0A0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D91CAE8" wp14:editId="2D21E90B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C58D80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8F61EC5" wp14:editId="650721E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C3B04D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DABF5C1" wp14:editId="28FFC35C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0D8120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BF5C1" id="Поле 16" o:spid="_x0000_s1045" type="#_x0000_t202" style="position:absolute;left:0;text-align:left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" filled="f" stroked="f">
              <v:textbox inset="0,0,0,0">
                <w:txbxContent>
                  <w:p w14:paraId="1A0D8120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6F65684" wp14:editId="63620BB3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EA0042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367B4B5" wp14:editId="7C8C660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EC25E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1343347" wp14:editId="3A9FFEF0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461B9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704165B" wp14:editId="62DA5A6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28CE1C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4165B" id="Поле 12" o:spid="_x0000_s1046" type="#_x0000_t202" style="position:absolute;left:0;text-align:left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H4hZh3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428CE1C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DCA135A" wp14:editId="7C5554E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74172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A75A2A" wp14:editId="5F3AF04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2FE7C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320805F" wp14:editId="40E9BFA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9724E3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269A542" wp14:editId="09F5B50A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8D37B5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22EEEDD" wp14:editId="4D8E70E5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5FFA29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C8DEE82" wp14:editId="1C03F1F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34E5B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E65F9E0" wp14:editId="092FF73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CC9102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02BE7F4" wp14:editId="7F6E2F7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0E728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120C2ED" wp14:editId="20E2C2F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91C1D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65E0812" wp14:editId="506876E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7F6B2F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A73A83" wp14:editId="747C9A5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7BA29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CA01B" w14:textId="77777777" w:rsidR="00C17164" w:rsidRDefault="00C17164" w:rsidP="00D973E7">
      <w:pPr>
        <w:spacing w:after="0" w:line="240" w:lineRule="auto"/>
      </w:pPr>
      <w:r>
        <w:separator/>
      </w:r>
    </w:p>
  </w:footnote>
  <w:footnote w:type="continuationSeparator" w:id="0">
    <w:p w14:paraId="65E57FDF" w14:textId="77777777" w:rsidR="00C17164" w:rsidRDefault="00C17164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C7871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0BA0B10" wp14:editId="0C474BEB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948B91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8995359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/>
  <w:attachedTemplate r:id="rId1"/>
  <w:defaultTabStop w:val="709"/>
  <w:autoHyphenation/>
  <w:hyphenationZone w:val="357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98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77C2C"/>
    <w:rsid w:val="00080A10"/>
    <w:rsid w:val="00083512"/>
    <w:rsid w:val="00087F9F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36DA7"/>
    <w:rsid w:val="00357031"/>
    <w:rsid w:val="00361180"/>
    <w:rsid w:val="00372C77"/>
    <w:rsid w:val="00373D57"/>
    <w:rsid w:val="00380376"/>
    <w:rsid w:val="00382117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16562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748FA"/>
    <w:rsid w:val="00486EA6"/>
    <w:rsid w:val="004A60FD"/>
    <w:rsid w:val="004B25A5"/>
    <w:rsid w:val="004B27E4"/>
    <w:rsid w:val="004B408C"/>
    <w:rsid w:val="004B75DE"/>
    <w:rsid w:val="004C22D8"/>
    <w:rsid w:val="004C5B31"/>
    <w:rsid w:val="004F53A5"/>
    <w:rsid w:val="00501092"/>
    <w:rsid w:val="005017D4"/>
    <w:rsid w:val="005064E3"/>
    <w:rsid w:val="00510612"/>
    <w:rsid w:val="00521FEA"/>
    <w:rsid w:val="00570401"/>
    <w:rsid w:val="00580984"/>
    <w:rsid w:val="005853CD"/>
    <w:rsid w:val="00587BF1"/>
    <w:rsid w:val="00592E5A"/>
    <w:rsid w:val="00593F5E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0F8A"/>
    <w:rsid w:val="005E4B11"/>
    <w:rsid w:val="005E6E7D"/>
    <w:rsid w:val="005F11D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C5A47"/>
    <w:rsid w:val="006D14E6"/>
    <w:rsid w:val="006F70DE"/>
    <w:rsid w:val="007137E4"/>
    <w:rsid w:val="007167DD"/>
    <w:rsid w:val="0073031F"/>
    <w:rsid w:val="00734F94"/>
    <w:rsid w:val="00737757"/>
    <w:rsid w:val="0075041D"/>
    <w:rsid w:val="00755EE5"/>
    <w:rsid w:val="00762A19"/>
    <w:rsid w:val="00775313"/>
    <w:rsid w:val="007958DA"/>
    <w:rsid w:val="007A2487"/>
    <w:rsid w:val="007B41FD"/>
    <w:rsid w:val="007B4EF0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95E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70FB7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74039"/>
    <w:rsid w:val="00B80A3A"/>
    <w:rsid w:val="00B91935"/>
    <w:rsid w:val="00B953A4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17164"/>
    <w:rsid w:val="00C2345A"/>
    <w:rsid w:val="00C36A48"/>
    <w:rsid w:val="00C53102"/>
    <w:rsid w:val="00C57291"/>
    <w:rsid w:val="00C57622"/>
    <w:rsid w:val="00C9226E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2104A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00F98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E46AB"/>
    <w:rsid w:val="00EF770D"/>
    <w:rsid w:val="00F042D5"/>
    <w:rsid w:val="00F117DA"/>
    <w:rsid w:val="00F1439D"/>
    <w:rsid w:val="00F24C7A"/>
    <w:rsid w:val="00F5696B"/>
    <w:rsid w:val="00F83BF4"/>
    <w:rsid w:val="00F964E1"/>
    <w:rsid w:val="00FA179A"/>
    <w:rsid w:val="00FB6277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F1A07"/>
  <w15:docId w15:val="{C8E7FA17-299B-4C5A-A70C-0620D1D0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360" w:lineRule="exact"/>
        <w:ind w:left="851" w:hanging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/>
      <w:i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eastAsia="Times New Roman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eastAsia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eastAsia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eastAsia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eastAsia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eastAsia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eastAsia="Times New Roman"/>
      <w:b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</w:pPr>
    <w:rPr>
      <w:rFonts w:eastAsia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</w:pPr>
    <w:rPr>
      <w:rFonts w:eastAsia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7;&#1082;\Documents\&#1053;&#1072;&#1089;&#1090;&#1088;&#1072;&#1080;&#1074;&#1072;&#1077;&#1084;&#1099;&#1077;%20&#1096;&#1072;&#1073;&#1083;&#1086;&#1085;&#1099;%20Office\&#1088;&#1072;&#1084;&#1082;&#107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728A7-F94E-411E-A016-87BDBC718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рамка.dotm</Template>
  <TotalTime>287</TotalTime>
  <Pages>1</Pages>
  <Words>1989</Words>
  <Characters>11339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Жук</dc:creator>
  <cp:lastModifiedBy>Полина Жук</cp:lastModifiedBy>
  <cp:revision>5</cp:revision>
  <cp:lastPrinted>2025-06-25T21:30:00Z</cp:lastPrinted>
  <dcterms:created xsi:type="dcterms:W3CDTF">2025-06-24T16:59:00Z</dcterms:created>
  <dcterms:modified xsi:type="dcterms:W3CDTF">2025-06-25T21:31:00Z</dcterms:modified>
</cp:coreProperties>
</file>